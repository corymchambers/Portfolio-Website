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6840"/>
        <w:gridCol w:w="270"/>
        <w:gridCol w:w="2880"/>
      </w:tblGrid>
      <w:tr w:rsidR="00E378B0" w:rsidTr="00AD0B3A">
        <w:trPr>
          <w:trHeight w:hRule="exact" w:val="803"/>
          <w:tblHeader/>
        </w:trPr>
        <w:tc>
          <w:tcPr>
            <w:tcW w:w="9990" w:type="dxa"/>
            <w:gridSpan w:val="3"/>
          </w:tcPr>
          <w:p w:rsidR="00E378B0" w:rsidRDefault="007651F2" w:rsidP="00347853">
            <w:pPr>
              <w:pStyle w:val="YourName"/>
            </w:pPr>
            <w:r>
              <w:t>Cory Chambers</w:t>
            </w:r>
          </w:p>
        </w:tc>
      </w:tr>
      <w:tr w:rsidR="00E378B0" w:rsidRPr="00E908F2" w:rsidTr="00AD0B3A">
        <w:tc>
          <w:tcPr>
            <w:tcW w:w="9990" w:type="dxa"/>
            <w:gridSpan w:val="3"/>
          </w:tcPr>
          <w:p w:rsidR="007651F2" w:rsidRDefault="007651F2" w:rsidP="00443588">
            <w:pPr>
              <w:pStyle w:val="ContactInfo"/>
              <w:spacing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705 Pine Drift Dr.</w:t>
            </w:r>
          </w:p>
          <w:p w:rsidR="007651F2" w:rsidRDefault="007651F2" w:rsidP="00443588">
            <w:pPr>
              <w:pStyle w:val="ContactInfo"/>
              <w:spacing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Odenton, MD 21113</w:t>
            </w:r>
          </w:p>
          <w:p w:rsidR="007651F2" w:rsidRDefault="007651F2" w:rsidP="00443588">
            <w:pPr>
              <w:pStyle w:val="ContactInfo"/>
              <w:spacing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410-259-1318</w:t>
            </w:r>
          </w:p>
          <w:p w:rsidR="007651F2" w:rsidRPr="00F66C34" w:rsidRDefault="00C21D7F" w:rsidP="00443588">
            <w:pPr>
              <w:pStyle w:val="ContactInfo"/>
              <w:spacing w:line="200" w:lineRule="atLeast"/>
              <w:rPr>
                <w:sz w:val="24"/>
                <w:szCs w:val="24"/>
              </w:rPr>
            </w:pPr>
            <w:hyperlink r:id="rId9" w:history="1">
              <w:r w:rsidR="007651F2" w:rsidRPr="00F66C34">
                <w:rPr>
                  <w:rStyle w:val="Hyperlink"/>
                  <w:color w:val="auto"/>
                  <w:sz w:val="24"/>
                  <w:szCs w:val="24"/>
                  <w:u w:val="none"/>
                </w:rPr>
                <w:t>corytyme@yahoo.com</w:t>
              </w:r>
            </w:hyperlink>
          </w:p>
          <w:p w:rsidR="00E378B0" w:rsidRPr="00E908F2" w:rsidRDefault="007651F2" w:rsidP="007651F2">
            <w:pPr>
              <w:pStyle w:val="ContactInfo"/>
              <w:spacing w:line="200" w:lineRule="atLeast"/>
              <w:rPr>
                <w:sz w:val="20"/>
              </w:rPr>
            </w:pPr>
            <w:r>
              <w:rPr>
                <w:sz w:val="24"/>
                <w:szCs w:val="24"/>
              </w:rPr>
              <w:t>corymchambers.com</w:t>
            </w:r>
          </w:p>
        </w:tc>
      </w:tr>
      <w:tr w:rsidR="00E378B0" w:rsidTr="00AD0B3A">
        <w:tc>
          <w:tcPr>
            <w:tcW w:w="9990" w:type="dxa"/>
            <w:gridSpan w:val="3"/>
          </w:tcPr>
          <w:p w:rsidR="00E378B0" w:rsidRDefault="007651F2" w:rsidP="00443588">
            <w:pPr>
              <w:pStyle w:val="SectionHeader"/>
            </w:pPr>
            <w:r>
              <w:t>Objective</w:t>
            </w:r>
          </w:p>
        </w:tc>
      </w:tr>
      <w:tr w:rsidR="00E378B0" w:rsidRPr="00504951" w:rsidTr="00AD0B3A">
        <w:trPr>
          <w:trHeight w:hRule="exact" w:val="144"/>
        </w:trPr>
        <w:tc>
          <w:tcPr>
            <w:tcW w:w="9990" w:type="dxa"/>
            <w:gridSpan w:val="3"/>
          </w:tcPr>
          <w:p w:rsidR="00E378B0" w:rsidRPr="00BF5D0C" w:rsidRDefault="0049086F" w:rsidP="00443588">
            <w:pPr>
              <w:pStyle w:val="Responsibilities"/>
              <w:numPr>
                <w:ilvl w:val="0"/>
                <w:numId w:val="0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</w:tr>
      <w:tr w:rsidR="00E378B0" w:rsidRPr="00504951" w:rsidTr="00AD0B3A">
        <w:tc>
          <w:tcPr>
            <w:tcW w:w="9990" w:type="dxa"/>
            <w:gridSpan w:val="3"/>
          </w:tcPr>
          <w:p w:rsidR="007651F2" w:rsidRPr="00186AA6" w:rsidRDefault="00BE10E5" w:rsidP="00186AA6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To obtain a position in which I can use my knowledge and experience in Web Development and strong w</w:t>
            </w:r>
            <w:r w:rsidR="00AD0B3A">
              <w:rPr>
                <w:rFonts w:cs="Arial"/>
              </w:rPr>
              <w:t>ork ethic to benefit my company</w:t>
            </w:r>
          </w:p>
        </w:tc>
      </w:tr>
      <w:tr w:rsidR="00186AA6" w:rsidTr="00AD0B3A">
        <w:tc>
          <w:tcPr>
            <w:tcW w:w="9990" w:type="dxa"/>
            <w:gridSpan w:val="3"/>
          </w:tcPr>
          <w:p w:rsidR="00186AA6" w:rsidRDefault="00186AA6" w:rsidP="00443588">
            <w:pPr>
              <w:pStyle w:val="SectionHeader"/>
            </w:pPr>
            <w:r>
              <w:t>Education</w:t>
            </w:r>
          </w:p>
        </w:tc>
      </w:tr>
      <w:tr w:rsidR="0049086F" w:rsidTr="00AD0B3A">
        <w:trPr>
          <w:trHeight w:val="144"/>
        </w:trPr>
        <w:tc>
          <w:tcPr>
            <w:tcW w:w="9990" w:type="dxa"/>
            <w:gridSpan w:val="3"/>
          </w:tcPr>
          <w:p w:rsidR="00B1062D" w:rsidRDefault="0049086F" w:rsidP="0049086F">
            <w:pPr>
              <w:pStyle w:val="Responsibilities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 xml:space="preserve">  </w:t>
            </w:r>
          </w:p>
          <w:p w:rsidR="0049086F" w:rsidRPr="0049086F" w:rsidRDefault="0049086F" w:rsidP="0049086F">
            <w:pPr>
              <w:pStyle w:val="Responsibilities"/>
              <w:numPr>
                <w:ilvl w:val="0"/>
                <w:numId w:val="0"/>
              </w:numPr>
              <w:rPr>
                <w:rFonts w:cs="Arial"/>
                <w:b/>
              </w:rPr>
            </w:pPr>
            <w:r>
              <w:rPr>
                <w:b/>
              </w:rPr>
              <w:t>Baker College</w:t>
            </w:r>
          </w:p>
        </w:tc>
      </w:tr>
      <w:bookmarkEnd w:id="0"/>
      <w:tr w:rsidR="00186AA6" w:rsidTr="00AD0B3A">
        <w:tc>
          <w:tcPr>
            <w:tcW w:w="9990" w:type="dxa"/>
            <w:gridSpan w:val="3"/>
          </w:tcPr>
          <w:p w:rsidR="00186AA6" w:rsidRDefault="00186AA6" w:rsidP="0049086F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Associate</w:t>
            </w:r>
            <w:r w:rsidR="0049086F">
              <w:rPr>
                <w:rFonts w:cs="Arial"/>
              </w:rPr>
              <w:t xml:space="preserve"> of</w:t>
            </w:r>
            <w:r>
              <w:rPr>
                <w:rFonts w:cs="Arial"/>
              </w:rPr>
              <w:t xml:space="preserve"> Applied Science</w:t>
            </w:r>
            <w:r w:rsidR="00B1062D">
              <w:rPr>
                <w:rFonts w:cs="Arial"/>
              </w:rPr>
              <w:t>, GPA 3.86</w:t>
            </w:r>
            <w:r w:rsidR="0049086F">
              <w:rPr>
                <w:rFonts w:cs="Arial"/>
              </w:rPr>
              <w:t>/4.0</w:t>
            </w:r>
          </w:p>
          <w:p w:rsidR="00BE10E5" w:rsidRPr="00186AA6" w:rsidRDefault="00BE10E5" w:rsidP="0049086F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Specialty in Web Development</w:t>
            </w:r>
          </w:p>
        </w:tc>
      </w:tr>
      <w:tr w:rsidR="0049086F" w:rsidTr="00AD0B3A">
        <w:trPr>
          <w:trHeight w:hRule="exact" w:val="144"/>
        </w:trPr>
        <w:tc>
          <w:tcPr>
            <w:tcW w:w="9990" w:type="dxa"/>
            <w:gridSpan w:val="3"/>
          </w:tcPr>
          <w:p w:rsidR="0049086F" w:rsidRDefault="0049086F" w:rsidP="0049086F">
            <w:pPr>
              <w:pStyle w:val="Responsibilities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E378B0" w:rsidTr="00AD0B3A">
        <w:tc>
          <w:tcPr>
            <w:tcW w:w="9990" w:type="dxa"/>
            <w:gridSpan w:val="3"/>
          </w:tcPr>
          <w:p w:rsidR="00E378B0" w:rsidRDefault="00E378B0" w:rsidP="00443588">
            <w:pPr>
              <w:pStyle w:val="SectionHeader"/>
            </w:pPr>
            <w:r>
              <w:t>Experience</w:t>
            </w:r>
          </w:p>
        </w:tc>
      </w:tr>
      <w:tr w:rsidR="00E378B0" w:rsidRPr="00325164" w:rsidTr="00AD0B3A">
        <w:trPr>
          <w:trHeight w:hRule="exact" w:val="144"/>
        </w:trPr>
        <w:tc>
          <w:tcPr>
            <w:tcW w:w="9990" w:type="dxa"/>
            <w:gridSpan w:val="3"/>
            <w:vAlign w:val="center"/>
          </w:tcPr>
          <w:p w:rsidR="00E378B0" w:rsidRPr="0010170C" w:rsidRDefault="00E378B0" w:rsidP="00443588">
            <w:pPr>
              <w:pStyle w:val="DatesofEmployment"/>
            </w:pPr>
          </w:p>
        </w:tc>
      </w:tr>
      <w:tr w:rsidR="00E378B0" w:rsidRPr="005B62A2" w:rsidTr="00AD0B3A">
        <w:trPr>
          <w:trHeight w:val="288"/>
        </w:trPr>
        <w:tc>
          <w:tcPr>
            <w:tcW w:w="6840" w:type="dxa"/>
            <w:vAlign w:val="center"/>
          </w:tcPr>
          <w:p w:rsidR="00E378B0" w:rsidRPr="005B62A2" w:rsidRDefault="00FB55C0" w:rsidP="00FB55C0">
            <w:pPr>
              <w:pStyle w:val="Organization"/>
              <w:spacing w:before="0" w:after="60" w:line="240" w:lineRule="auto"/>
            </w:pPr>
            <w:r>
              <w:t>Think Safe Inc.</w:t>
            </w:r>
            <w:r w:rsidR="00E378B0" w:rsidRPr="005B62A2">
              <w:t xml:space="preserve"> – </w:t>
            </w:r>
            <w:r>
              <w:t>Cedar Rapids</w:t>
            </w:r>
            <w:r w:rsidR="00F87B15">
              <w:t xml:space="preserve">, </w:t>
            </w:r>
            <w:r>
              <w:t>IA</w:t>
            </w:r>
          </w:p>
        </w:tc>
        <w:tc>
          <w:tcPr>
            <w:tcW w:w="3150" w:type="dxa"/>
            <w:gridSpan w:val="2"/>
            <w:vAlign w:val="center"/>
          </w:tcPr>
          <w:p w:rsidR="00E378B0" w:rsidRPr="005B62A2" w:rsidRDefault="00236F9D" w:rsidP="00FB55C0">
            <w:pPr>
              <w:pStyle w:val="DatesofEmployment"/>
              <w:spacing w:after="60"/>
              <w:rPr>
                <w:b/>
              </w:rPr>
            </w:pPr>
            <w:r>
              <w:rPr>
                <w:b/>
              </w:rPr>
              <w:t>Jun</w:t>
            </w:r>
            <w:r w:rsidR="00FB55C0">
              <w:rPr>
                <w:b/>
              </w:rPr>
              <w:t xml:space="preserve"> 2013</w:t>
            </w:r>
            <w:r w:rsidR="009254E0" w:rsidRPr="009254E0">
              <w:rPr>
                <w:b/>
              </w:rPr>
              <w:t xml:space="preserve"> </w:t>
            </w:r>
            <w:r w:rsidR="00FB55C0">
              <w:rPr>
                <w:b/>
              </w:rPr>
              <w:t>–</w:t>
            </w:r>
            <w:r w:rsidR="009254E0" w:rsidRPr="009254E0">
              <w:rPr>
                <w:b/>
              </w:rPr>
              <w:t xml:space="preserve"> </w:t>
            </w:r>
            <w:r>
              <w:rPr>
                <w:b/>
              </w:rPr>
              <w:t>Sep</w:t>
            </w:r>
            <w:r w:rsidR="00FB55C0">
              <w:rPr>
                <w:b/>
              </w:rPr>
              <w:t xml:space="preserve"> 2013</w:t>
            </w:r>
          </w:p>
        </w:tc>
      </w:tr>
      <w:tr w:rsidR="00860287" w:rsidRPr="005B62A2" w:rsidTr="00AD0B3A">
        <w:tc>
          <w:tcPr>
            <w:tcW w:w="9990" w:type="dxa"/>
            <w:gridSpan w:val="3"/>
          </w:tcPr>
          <w:p w:rsidR="00860287" w:rsidRPr="002130E0" w:rsidRDefault="00FB55C0" w:rsidP="00443588">
            <w:pPr>
              <w:pStyle w:val="PositionTitle"/>
              <w:spacing w:before="60" w:after="60"/>
              <w:rPr>
                <w:i/>
              </w:rPr>
            </w:pPr>
            <w:r>
              <w:rPr>
                <w:i/>
              </w:rPr>
              <w:t>Web Developer Intern</w:t>
            </w:r>
          </w:p>
        </w:tc>
      </w:tr>
      <w:tr w:rsidR="00E378B0" w:rsidTr="00AD0B3A">
        <w:tc>
          <w:tcPr>
            <w:tcW w:w="9990" w:type="dxa"/>
            <w:gridSpan w:val="3"/>
          </w:tcPr>
          <w:p w:rsidR="00474BE3" w:rsidRPr="00AD0B3A" w:rsidRDefault="00B1062D" w:rsidP="00AD0B3A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Utilized HTML/CSS</w:t>
            </w:r>
            <w:r w:rsidR="00FB55C0">
              <w:rPr>
                <w:rFonts w:cs="Arial"/>
              </w:rPr>
              <w:t>, PHP, MySQL, and JavaScript to make updates to a</w:t>
            </w:r>
            <w:r>
              <w:rPr>
                <w:rFonts w:cs="Arial"/>
              </w:rPr>
              <w:t>n</w:t>
            </w:r>
            <w:r w:rsidR="00FB55C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online </w:t>
            </w:r>
            <w:r w:rsidR="00FB55C0">
              <w:rPr>
                <w:rFonts w:cs="Arial"/>
              </w:rPr>
              <w:t>Program Manager that is used to track AEDs and corresponding first aid supplies used for medical devic</w:t>
            </w:r>
            <w:r w:rsidR="00AD0B3A">
              <w:rPr>
                <w:rFonts w:cs="Arial"/>
              </w:rPr>
              <w:t>e maintenance over the internet</w:t>
            </w:r>
          </w:p>
        </w:tc>
      </w:tr>
      <w:tr w:rsidR="00E378B0" w:rsidTr="00AD0B3A">
        <w:trPr>
          <w:trHeight w:hRule="exact" w:val="144"/>
        </w:trPr>
        <w:tc>
          <w:tcPr>
            <w:tcW w:w="9990" w:type="dxa"/>
            <w:gridSpan w:val="3"/>
          </w:tcPr>
          <w:p w:rsidR="00E378B0" w:rsidRDefault="00E378B0" w:rsidP="00443588">
            <w:pPr>
              <w:pStyle w:val="PositionTitle"/>
            </w:pPr>
          </w:p>
        </w:tc>
      </w:tr>
      <w:tr w:rsidR="00FB55C0" w:rsidRPr="005557CB" w:rsidTr="00AD0B3A">
        <w:trPr>
          <w:trHeight w:val="288"/>
        </w:trPr>
        <w:tc>
          <w:tcPr>
            <w:tcW w:w="7110" w:type="dxa"/>
            <w:gridSpan w:val="2"/>
            <w:vAlign w:val="center"/>
          </w:tcPr>
          <w:p w:rsidR="00FB55C0" w:rsidRPr="005B62A2" w:rsidRDefault="00FB55C0" w:rsidP="002E1A1A">
            <w:pPr>
              <w:pStyle w:val="Organization"/>
              <w:spacing w:before="0" w:after="60" w:line="240" w:lineRule="auto"/>
            </w:pPr>
            <w:r>
              <w:t>Think Safe Inc.</w:t>
            </w:r>
            <w:r w:rsidRPr="005B62A2">
              <w:t xml:space="preserve"> – </w:t>
            </w:r>
            <w:r>
              <w:t>Cedar Rapids, IA</w:t>
            </w:r>
          </w:p>
        </w:tc>
        <w:tc>
          <w:tcPr>
            <w:tcW w:w="2880" w:type="dxa"/>
          </w:tcPr>
          <w:p w:rsidR="00FB55C0" w:rsidRPr="0019476C" w:rsidRDefault="00FB55C0" w:rsidP="00FB55C0">
            <w:pPr>
              <w:pStyle w:val="DatesofEmployment"/>
              <w:spacing w:after="60"/>
              <w:rPr>
                <w:b/>
              </w:rPr>
            </w:pPr>
            <w:r>
              <w:rPr>
                <w:b/>
              </w:rPr>
              <w:t>M</w:t>
            </w:r>
            <w:r w:rsidR="00236F9D">
              <w:rPr>
                <w:b/>
              </w:rPr>
              <w:t>a</w:t>
            </w:r>
            <w:r>
              <w:rPr>
                <w:b/>
              </w:rPr>
              <w:t>y 2012</w:t>
            </w:r>
            <w:r w:rsidRPr="009254E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254E0">
              <w:rPr>
                <w:b/>
              </w:rPr>
              <w:t xml:space="preserve"> </w:t>
            </w:r>
            <w:r>
              <w:rPr>
                <w:b/>
              </w:rPr>
              <w:t>Aug 2012</w:t>
            </w:r>
          </w:p>
        </w:tc>
      </w:tr>
      <w:tr w:rsidR="00FB55C0" w:rsidTr="00AD0B3A">
        <w:trPr>
          <w:trHeight w:val="288"/>
        </w:trPr>
        <w:tc>
          <w:tcPr>
            <w:tcW w:w="9990" w:type="dxa"/>
            <w:gridSpan w:val="3"/>
          </w:tcPr>
          <w:p w:rsidR="00FB55C0" w:rsidRPr="002130E0" w:rsidRDefault="00FB55C0" w:rsidP="002E1A1A">
            <w:pPr>
              <w:pStyle w:val="PositionTitle"/>
              <w:spacing w:before="60" w:after="60"/>
              <w:rPr>
                <w:i/>
              </w:rPr>
            </w:pPr>
            <w:r>
              <w:rPr>
                <w:i/>
              </w:rPr>
              <w:t>Web Developer Intern</w:t>
            </w:r>
          </w:p>
        </w:tc>
      </w:tr>
      <w:tr w:rsidR="004545ED" w:rsidRPr="00860287" w:rsidTr="00AD0B3A">
        <w:tc>
          <w:tcPr>
            <w:tcW w:w="9990" w:type="dxa"/>
            <w:gridSpan w:val="3"/>
          </w:tcPr>
          <w:p w:rsidR="00474BE3" w:rsidRPr="00474BE3" w:rsidRDefault="00FB55C0" w:rsidP="007A3765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Modified</w:t>
            </w:r>
            <w:r w:rsidR="00236F9D">
              <w:rPr>
                <w:rFonts w:cs="Arial"/>
              </w:rPr>
              <w:t xml:space="preserve"> </w:t>
            </w:r>
            <w:r w:rsidR="00AD0B3A">
              <w:rPr>
                <w:rFonts w:cs="Arial"/>
              </w:rPr>
              <w:t>multiple</w:t>
            </w:r>
            <w:r w:rsidR="00236F9D">
              <w:rPr>
                <w:rFonts w:cs="Arial"/>
              </w:rPr>
              <w:t xml:space="preserve"> Web sites using HTML and CSS</w:t>
            </w:r>
          </w:p>
          <w:p w:rsidR="00474BE3" w:rsidRPr="00474BE3" w:rsidRDefault="00236F9D" w:rsidP="007A3765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 xml:space="preserve">Tested a Program Manager </w:t>
            </w:r>
            <w:r w:rsidR="00AD0B3A">
              <w:rPr>
                <w:rFonts w:cs="Arial"/>
              </w:rPr>
              <w:t>and identified and mitigated bugs and User Interface issues</w:t>
            </w:r>
          </w:p>
          <w:p w:rsidR="00A323DD" w:rsidRPr="006952FD" w:rsidRDefault="00AD0B3A" w:rsidP="00AD0B3A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="00236F9D">
              <w:rPr>
                <w:rFonts w:cs="Arial"/>
              </w:rPr>
              <w:t>pdate</w:t>
            </w:r>
            <w:r>
              <w:rPr>
                <w:rFonts w:cs="Arial"/>
              </w:rPr>
              <w:t>d</w:t>
            </w:r>
            <w:r w:rsidR="00236F9D">
              <w:rPr>
                <w:rFonts w:cs="Arial"/>
              </w:rPr>
              <w:t xml:space="preserve"> the software to a proprietary Emergency Instruction Device by </w:t>
            </w:r>
            <w:r>
              <w:rPr>
                <w:rFonts w:cs="Arial"/>
              </w:rPr>
              <w:t>identifying modifications to software</w:t>
            </w:r>
            <w:r w:rsidR="00236F9D">
              <w:rPr>
                <w:rFonts w:cs="Arial"/>
              </w:rPr>
              <w:t xml:space="preserve"> flow charts </w:t>
            </w:r>
            <w:r>
              <w:rPr>
                <w:rFonts w:cs="Arial"/>
              </w:rPr>
              <w:t>and making appropriate modifications to the program</w:t>
            </w:r>
          </w:p>
        </w:tc>
      </w:tr>
      <w:tr w:rsidR="00E378B0" w:rsidTr="00AD0B3A">
        <w:trPr>
          <w:trHeight w:hRule="exact" w:val="144"/>
        </w:trPr>
        <w:tc>
          <w:tcPr>
            <w:tcW w:w="9990" w:type="dxa"/>
            <w:gridSpan w:val="3"/>
          </w:tcPr>
          <w:p w:rsidR="00E378B0" w:rsidRDefault="00E378B0" w:rsidP="00443588">
            <w:pPr>
              <w:pStyle w:val="PositionTitle"/>
            </w:pPr>
          </w:p>
        </w:tc>
      </w:tr>
      <w:tr w:rsidR="00474BE3" w:rsidRPr="005557CB" w:rsidTr="00AD0B3A">
        <w:trPr>
          <w:trHeight w:val="288"/>
        </w:trPr>
        <w:tc>
          <w:tcPr>
            <w:tcW w:w="7110" w:type="dxa"/>
            <w:gridSpan w:val="2"/>
          </w:tcPr>
          <w:p w:rsidR="00474BE3" w:rsidRDefault="00236F9D" w:rsidP="00236F9D">
            <w:pPr>
              <w:pStyle w:val="Organization"/>
              <w:spacing w:before="0" w:after="60"/>
            </w:pPr>
            <w:r>
              <w:t>Dave Wright, CR Toyota</w:t>
            </w:r>
            <w:r w:rsidR="00474BE3" w:rsidRPr="009254E0">
              <w:t xml:space="preserve">– </w:t>
            </w:r>
            <w:r>
              <w:t>Cedar Rapids</w:t>
            </w:r>
            <w:r w:rsidR="00474BE3" w:rsidRPr="009254E0">
              <w:t xml:space="preserve">, </w:t>
            </w:r>
            <w:r>
              <w:t>IA</w:t>
            </w:r>
          </w:p>
        </w:tc>
        <w:tc>
          <w:tcPr>
            <w:tcW w:w="2880" w:type="dxa"/>
          </w:tcPr>
          <w:p w:rsidR="00474BE3" w:rsidRPr="0019476C" w:rsidRDefault="00FF0D3A" w:rsidP="00236F9D">
            <w:pPr>
              <w:pStyle w:val="DatesofEmployment"/>
              <w:spacing w:after="60"/>
              <w:rPr>
                <w:b/>
              </w:rPr>
            </w:pPr>
            <w:r>
              <w:rPr>
                <w:b/>
              </w:rPr>
              <w:t xml:space="preserve">Mar </w:t>
            </w:r>
            <w:r w:rsidR="00236F9D">
              <w:rPr>
                <w:b/>
              </w:rPr>
              <w:t>2008</w:t>
            </w:r>
            <w:r>
              <w:rPr>
                <w:b/>
              </w:rPr>
              <w:t xml:space="preserve"> – </w:t>
            </w:r>
            <w:r w:rsidR="00236F9D">
              <w:rPr>
                <w:b/>
              </w:rPr>
              <w:t>Dec</w:t>
            </w:r>
            <w:r>
              <w:rPr>
                <w:b/>
              </w:rPr>
              <w:t xml:space="preserve"> </w:t>
            </w:r>
            <w:r w:rsidR="00236F9D">
              <w:rPr>
                <w:b/>
              </w:rPr>
              <w:t>2011</w:t>
            </w:r>
          </w:p>
        </w:tc>
      </w:tr>
      <w:tr w:rsidR="00474BE3" w:rsidTr="00AD0B3A">
        <w:trPr>
          <w:trHeight w:val="288"/>
        </w:trPr>
        <w:tc>
          <w:tcPr>
            <w:tcW w:w="9990" w:type="dxa"/>
            <w:gridSpan w:val="3"/>
          </w:tcPr>
          <w:p w:rsidR="00474BE3" w:rsidRPr="0019476C" w:rsidRDefault="00236F9D" w:rsidP="00236F9D">
            <w:pPr>
              <w:pStyle w:val="PositionTitle"/>
              <w:spacing w:before="60" w:after="60"/>
              <w:rPr>
                <w:i/>
              </w:rPr>
            </w:pPr>
            <w:r>
              <w:rPr>
                <w:i/>
              </w:rPr>
              <w:t>Sales</w:t>
            </w:r>
            <w:r w:rsidR="00950142">
              <w:rPr>
                <w:i/>
              </w:rPr>
              <w:t xml:space="preserve"> </w:t>
            </w:r>
            <w:r>
              <w:rPr>
                <w:i/>
              </w:rPr>
              <w:t>Associate</w:t>
            </w:r>
            <w:r w:rsidR="00950142">
              <w:rPr>
                <w:i/>
              </w:rPr>
              <w:t xml:space="preserve"> </w:t>
            </w:r>
          </w:p>
        </w:tc>
      </w:tr>
      <w:tr w:rsidR="00474BE3" w:rsidRPr="00860287" w:rsidTr="00AD0B3A">
        <w:trPr>
          <w:trHeight w:val="756"/>
        </w:trPr>
        <w:tc>
          <w:tcPr>
            <w:tcW w:w="9990" w:type="dxa"/>
            <w:gridSpan w:val="3"/>
          </w:tcPr>
          <w:p w:rsidR="00AD0B3A" w:rsidRDefault="00236F9D" w:rsidP="00FF0D3A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 xml:space="preserve">Worked in a team environment to provide an outstanding sales </w:t>
            </w:r>
            <w:r w:rsidR="00AD0B3A">
              <w:rPr>
                <w:rFonts w:cs="Arial"/>
              </w:rPr>
              <w:t>and customer service experience</w:t>
            </w:r>
          </w:p>
          <w:p w:rsidR="00FF0D3A" w:rsidRPr="00186AA6" w:rsidRDefault="00236F9D" w:rsidP="00AD0B3A">
            <w:pPr>
              <w:pStyle w:val="Responsibilities"/>
              <w:rPr>
                <w:rFonts w:cs="Arial"/>
              </w:rPr>
            </w:pPr>
            <w:r>
              <w:rPr>
                <w:rFonts w:cs="Arial"/>
              </w:rPr>
              <w:t xml:space="preserve">Used a </w:t>
            </w:r>
            <w:r w:rsidR="00AD0B3A">
              <w:rPr>
                <w:rFonts w:cs="Arial"/>
              </w:rPr>
              <w:t>defined</w:t>
            </w:r>
            <w:r>
              <w:rPr>
                <w:rFonts w:cs="Arial"/>
              </w:rPr>
              <w:t xml:space="preserve"> method to help the customer make a choice and then followed up with them afterwards to ensur</w:t>
            </w:r>
            <w:r w:rsidR="00AD0B3A">
              <w:rPr>
                <w:rFonts w:cs="Arial"/>
              </w:rPr>
              <w:t>e satisfaction with the product</w:t>
            </w:r>
          </w:p>
        </w:tc>
      </w:tr>
      <w:tr w:rsidR="009254E0" w:rsidTr="00AD0B3A">
        <w:trPr>
          <w:trHeight w:hRule="exact" w:val="145"/>
        </w:trPr>
        <w:tc>
          <w:tcPr>
            <w:tcW w:w="9990" w:type="dxa"/>
            <w:gridSpan w:val="3"/>
          </w:tcPr>
          <w:p w:rsidR="009254E0" w:rsidRDefault="009254E0" w:rsidP="009644E5">
            <w:pPr>
              <w:pStyle w:val="PositionTitle"/>
            </w:pPr>
          </w:p>
        </w:tc>
      </w:tr>
      <w:tr w:rsidR="00E378B0" w:rsidTr="00AD0B3A">
        <w:tc>
          <w:tcPr>
            <w:tcW w:w="9990" w:type="dxa"/>
            <w:gridSpan w:val="3"/>
          </w:tcPr>
          <w:p w:rsidR="00E378B0" w:rsidRDefault="00236F9D" w:rsidP="00443588">
            <w:pPr>
              <w:pStyle w:val="SectionHeader"/>
            </w:pPr>
            <w:r>
              <w:t>Skills</w:t>
            </w:r>
          </w:p>
        </w:tc>
      </w:tr>
      <w:tr w:rsidR="009254E0" w:rsidTr="00AD0B3A">
        <w:trPr>
          <w:trHeight w:val="113"/>
        </w:trPr>
        <w:tc>
          <w:tcPr>
            <w:tcW w:w="6840" w:type="dxa"/>
          </w:tcPr>
          <w:p w:rsidR="00B1062D" w:rsidRDefault="00B1062D" w:rsidP="009644E5">
            <w:pPr>
              <w:pStyle w:val="Organization"/>
              <w:spacing w:before="0" w:after="120"/>
            </w:pPr>
          </w:p>
          <w:p w:rsidR="009254E0" w:rsidRDefault="00FB55EE" w:rsidP="009644E5">
            <w:pPr>
              <w:pStyle w:val="Organization"/>
              <w:spacing w:before="0" w:after="120"/>
            </w:pPr>
            <w:r>
              <w:t>Web</w:t>
            </w:r>
            <w:r w:rsidR="009254E0" w:rsidRPr="005558AA">
              <w:t xml:space="preserve"> Development Technologies</w:t>
            </w:r>
          </w:p>
        </w:tc>
        <w:tc>
          <w:tcPr>
            <w:tcW w:w="3150" w:type="dxa"/>
            <w:gridSpan w:val="2"/>
          </w:tcPr>
          <w:p w:rsidR="009254E0" w:rsidRPr="00325164" w:rsidRDefault="009254E0" w:rsidP="009644E5">
            <w:pPr>
              <w:pStyle w:val="DatesofEmployment"/>
              <w:spacing w:after="120"/>
              <w:rPr>
                <w:b/>
              </w:rPr>
            </w:pPr>
          </w:p>
        </w:tc>
      </w:tr>
      <w:tr w:rsidR="00E378B0" w:rsidTr="00AD0B3A">
        <w:tc>
          <w:tcPr>
            <w:tcW w:w="9990" w:type="dxa"/>
            <w:gridSpan w:val="3"/>
          </w:tcPr>
          <w:p w:rsidR="00164FB0" w:rsidRPr="00236F9D" w:rsidRDefault="00236F9D" w:rsidP="006952FD">
            <w:pPr>
              <w:pStyle w:val="Responsibilities"/>
            </w:pPr>
            <w:r>
              <w:rPr>
                <w:rFonts w:cs="Arial"/>
              </w:rPr>
              <w:t>Experience</w:t>
            </w:r>
            <w:r w:rsidR="00B1062D">
              <w:rPr>
                <w:rFonts w:cs="Arial"/>
              </w:rPr>
              <w:t>d</w:t>
            </w:r>
            <w:r>
              <w:rPr>
                <w:rFonts w:cs="Arial"/>
              </w:rPr>
              <w:t xml:space="preserve"> with UML, MySQL, PHP, HTML5</w:t>
            </w:r>
            <w:r w:rsidR="00B1062D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CSS3, </w:t>
            </w:r>
            <w:r w:rsidR="00B1062D">
              <w:rPr>
                <w:rFonts w:cs="Arial"/>
              </w:rPr>
              <w:t xml:space="preserve">Twitter Bootstrap, and </w:t>
            </w:r>
            <w:r>
              <w:rPr>
                <w:rFonts w:cs="Arial"/>
              </w:rPr>
              <w:t>JavaScript</w:t>
            </w:r>
          </w:p>
          <w:p w:rsidR="00FB55EE" w:rsidRPr="00FB55EE" w:rsidRDefault="00236F9D" w:rsidP="00FB55EE">
            <w:pPr>
              <w:pStyle w:val="Responsibilities"/>
            </w:pPr>
            <w:r>
              <w:rPr>
                <w:rFonts w:cs="Arial"/>
              </w:rPr>
              <w:t xml:space="preserve">Knowledgeable about </w:t>
            </w:r>
            <w:r w:rsidR="00B1062D">
              <w:rPr>
                <w:rFonts w:cs="Arial"/>
              </w:rPr>
              <w:t xml:space="preserve">Perl, </w:t>
            </w:r>
            <w:proofErr w:type="spellStart"/>
            <w:r w:rsidR="00B1062D">
              <w:rPr>
                <w:rFonts w:cs="Arial"/>
              </w:rPr>
              <w:t>jQuery</w:t>
            </w:r>
            <w:proofErr w:type="spellEnd"/>
            <w:r w:rsidR="00B1062D">
              <w:rPr>
                <w:rFonts w:cs="Arial"/>
              </w:rPr>
              <w:t xml:space="preserve">, Visual Basic, </w:t>
            </w:r>
            <w:proofErr w:type="spellStart"/>
            <w:r w:rsidR="00B1062D">
              <w:rPr>
                <w:rFonts w:cs="Arial"/>
              </w:rPr>
              <w:t>ActionScript</w:t>
            </w:r>
            <w:proofErr w:type="spellEnd"/>
            <w:r w:rsidR="00B1062D">
              <w:rPr>
                <w:rFonts w:cs="Arial"/>
              </w:rPr>
              <w:t>, and LAMP</w:t>
            </w:r>
          </w:p>
          <w:p w:rsidR="00FB55EE" w:rsidRPr="003300FA" w:rsidRDefault="00AD0B3A" w:rsidP="00AD0B3A">
            <w:pPr>
              <w:pStyle w:val="Responsibilities"/>
            </w:pPr>
            <w:r>
              <w:t>Self-starter with a p</w:t>
            </w:r>
            <w:r w:rsidR="00FB55EE">
              <w:t>roven ability to work unsupervised</w:t>
            </w:r>
          </w:p>
        </w:tc>
      </w:tr>
    </w:tbl>
    <w:p w:rsidR="0087185D" w:rsidRPr="006952FD" w:rsidRDefault="0087185D" w:rsidP="006952FD"/>
    <w:sectPr w:rsidR="0087185D" w:rsidRPr="006952FD" w:rsidSect="00EE3207">
      <w:pgSz w:w="12240" w:h="15840"/>
      <w:pgMar w:top="1152" w:right="1800" w:bottom="1008" w:left="180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7F" w:rsidRDefault="00C21D7F">
      <w:r>
        <w:separator/>
      </w:r>
    </w:p>
  </w:endnote>
  <w:endnote w:type="continuationSeparator" w:id="0">
    <w:p w:rsidR="00C21D7F" w:rsidRDefault="00C2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7F" w:rsidRDefault="00C21D7F">
      <w:r>
        <w:separator/>
      </w:r>
    </w:p>
  </w:footnote>
  <w:footnote w:type="continuationSeparator" w:id="0">
    <w:p w:rsidR="00C21D7F" w:rsidRDefault="00C2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151E9FEE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981E6D"/>
    <w:multiLevelType w:val="hybridMultilevel"/>
    <w:tmpl w:val="4216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F2"/>
    <w:rsid w:val="00000750"/>
    <w:rsid w:val="00054948"/>
    <w:rsid w:val="00077B4B"/>
    <w:rsid w:val="000E28F7"/>
    <w:rsid w:val="00112659"/>
    <w:rsid w:val="00164FB0"/>
    <w:rsid w:val="00186AA6"/>
    <w:rsid w:val="00231342"/>
    <w:rsid w:val="0023422E"/>
    <w:rsid w:val="00236F9D"/>
    <w:rsid w:val="002858FB"/>
    <w:rsid w:val="00291685"/>
    <w:rsid w:val="002D1330"/>
    <w:rsid w:val="002D4267"/>
    <w:rsid w:val="0030552A"/>
    <w:rsid w:val="00347853"/>
    <w:rsid w:val="00355E34"/>
    <w:rsid w:val="003B5D5D"/>
    <w:rsid w:val="00443588"/>
    <w:rsid w:val="004545ED"/>
    <w:rsid w:val="00474BE3"/>
    <w:rsid w:val="0049086F"/>
    <w:rsid w:val="00525E5D"/>
    <w:rsid w:val="00535E18"/>
    <w:rsid w:val="00622833"/>
    <w:rsid w:val="006952FD"/>
    <w:rsid w:val="006E7B61"/>
    <w:rsid w:val="00724959"/>
    <w:rsid w:val="007651F2"/>
    <w:rsid w:val="007A3765"/>
    <w:rsid w:val="007E2B8D"/>
    <w:rsid w:val="00860287"/>
    <w:rsid w:val="0087185D"/>
    <w:rsid w:val="008B0596"/>
    <w:rsid w:val="009254E0"/>
    <w:rsid w:val="00950142"/>
    <w:rsid w:val="00966847"/>
    <w:rsid w:val="00973840"/>
    <w:rsid w:val="0097640F"/>
    <w:rsid w:val="009A7A9C"/>
    <w:rsid w:val="009B192C"/>
    <w:rsid w:val="00A323DD"/>
    <w:rsid w:val="00A450A3"/>
    <w:rsid w:val="00A95BE6"/>
    <w:rsid w:val="00AD0B3A"/>
    <w:rsid w:val="00B1062D"/>
    <w:rsid w:val="00BE10E5"/>
    <w:rsid w:val="00C12CDE"/>
    <w:rsid w:val="00C21D7F"/>
    <w:rsid w:val="00C36099"/>
    <w:rsid w:val="00C441EE"/>
    <w:rsid w:val="00C45EF6"/>
    <w:rsid w:val="00C92E8F"/>
    <w:rsid w:val="00CD0935"/>
    <w:rsid w:val="00CE4F08"/>
    <w:rsid w:val="00D32ECC"/>
    <w:rsid w:val="00DB2C9B"/>
    <w:rsid w:val="00E378B0"/>
    <w:rsid w:val="00EA11CC"/>
    <w:rsid w:val="00EA607D"/>
    <w:rsid w:val="00EB0AA8"/>
    <w:rsid w:val="00EC0AAB"/>
    <w:rsid w:val="00EE3207"/>
    <w:rsid w:val="00EF36C9"/>
    <w:rsid w:val="00F66C34"/>
    <w:rsid w:val="00F75217"/>
    <w:rsid w:val="00F87B15"/>
    <w:rsid w:val="00FB55C0"/>
    <w:rsid w:val="00FB55EE"/>
    <w:rsid w:val="00FC08AF"/>
    <w:rsid w:val="00FC66FA"/>
    <w:rsid w:val="00FE79B9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E378B0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Responsibilities">
    <w:name w:val="Responsibilities"/>
    <w:rsid w:val="00E378B0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E378B0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YourNamePage2">
    <w:name w:val="Your Name Page 2"/>
    <w:basedOn w:val="YourName"/>
    <w:rsid w:val="00E378B0"/>
    <w:pPr>
      <w:spacing w:before="60"/>
    </w:pPr>
    <w:rPr>
      <w:sz w:val="28"/>
      <w:szCs w:val="28"/>
    </w:rPr>
  </w:style>
  <w:style w:type="paragraph" w:customStyle="1" w:styleId="Organization">
    <w:name w:val="Organization"/>
    <w:basedOn w:val="Normal"/>
    <w:qFormat/>
    <w:rsid w:val="00E378B0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  <w:b/>
    </w:rPr>
  </w:style>
  <w:style w:type="paragraph" w:customStyle="1" w:styleId="SectionHeader">
    <w:name w:val="Section Header"/>
    <w:basedOn w:val="Heading1"/>
    <w:qFormat/>
    <w:rsid w:val="00E378B0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paragraph" w:customStyle="1" w:styleId="DatesofEmployment">
    <w:name w:val="Dates of Employment"/>
    <w:basedOn w:val="Normal"/>
    <w:qFormat/>
    <w:rsid w:val="00E378B0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E378B0"/>
    <w:rPr>
      <w:rFonts w:ascii="Bookman Old Style" w:hAnsi="Bookman Old Style"/>
    </w:rPr>
  </w:style>
  <w:style w:type="character" w:customStyle="1" w:styleId="Heading1Char">
    <w:name w:val="Heading 1 Char"/>
    <w:basedOn w:val="DefaultParagraphFont"/>
    <w:link w:val="Heading1"/>
    <w:uiPriority w:val="9"/>
    <w:rsid w:val="00E3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7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B6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7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B61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60287"/>
    <w:rPr>
      <w:rFonts w:ascii="Candara" w:hAnsi="Candar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287"/>
    <w:rPr>
      <w:rFonts w:ascii="Candara" w:hAnsi="Candar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287"/>
    <w:rPr>
      <w:rFonts w:ascii="Candara" w:eastAsia="Times New Roman" w:hAnsi="Candar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287"/>
    <w:rPr>
      <w:rFonts w:ascii="Candara" w:eastAsia="Times New Roman" w:hAnsi="Candara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5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E378B0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Responsibilities">
    <w:name w:val="Responsibilities"/>
    <w:rsid w:val="00E378B0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E378B0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YourNamePage2">
    <w:name w:val="Your Name Page 2"/>
    <w:basedOn w:val="YourName"/>
    <w:rsid w:val="00E378B0"/>
    <w:pPr>
      <w:spacing w:before="60"/>
    </w:pPr>
    <w:rPr>
      <w:sz w:val="28"/>
      <w:szCs w:val="28"/>
    </w:rPr>
  </w:style>
  <w:style w:type="paragraph" w:customStyle="1" w:styleId="Organization">
    <w:name w:val="Organization"/>
    <w:basedOn w:val="Normal"/>
    <w:qFormat/>
    <w:rsid w:val="00E378B0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  <w:b/>
    </w:rPr>
  </w:style>
  <w:style w:type="paragraph" w:customStyle="1" w:styleId="SectionHeader">
    <w:name w:val="Section Header"/>
    <w:basedOn w:val="Heading1"/>
    <w:qFormat/>
    <w:rsid w:val="00E378B0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paragraph" w:customStyle="1" w:styleId="DatesofEmployment">
    <w:name w:val="Dates of Employment"/>
    <w:basedOn w:val="Normal"/>
    <w:qFormat/>
    <w:rsid w:val="00E378B0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E378B0"/>
    <w:rPr>
      <w:rFonts w:ascii="Bookman Old Style" w:hAnsi="Bookman Old Style"/>
    </w:rPr>
  </w:style>
  <w:style w:type="character" w:customStyle="1" w:styleId="Heading1Char">
    <w:name w:val="Heading 1 Char"/>
    <w:basedOn w:val="DefaultParagraphFont"/>
    <w:link w:val="Heading1"/>
    <w:uiPriority w:val="9"/>
    <w:rsid w:val="00E3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7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B6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7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B61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60287"/>
    <w:rPr>
      <w:rFonts w:ascii="Candara" w:hAnsi="Candar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287"/>
    <w:rPr>
      <w:rFonts w:ascii="Candara" w:hAnsi="Candar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287"/>
    <w:rPr>
      <w:rFonts w:ascii="Candara" w:eastAsia="Times New Roman" w:hAnsi="Candar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287"/>
    <w:rPr>
      <w:rFonts w:ascii="Candara" w:eastAsia="Times New Roman" w:hAnsi="Candara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5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orytyme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ytyme\AppData\Local\Temp\Kohli_Caitlin_Sept_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8E9FB-80C8-413D-8AFD-315CADCD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Kohli_Caitlin_Sept_2013.dotm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TBD Resume</vt:lpstr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TBD Resume</dc:title>
  <dc:creator>corytyme</dc:creator>
  <cp:keywords>TBD Resume</cp:keywords>
  <cp:lastModifiedBy>corytyme</cp:lastModifiedBy>
  <cp:revision>2</cp:revision>
  <dcterms:created xsi:type="dcterms:W3CDTF">2013-10-09T13:39:00Z</dcterms:created>
  <dcterms:modified xsi:type="dcterms:W3CDTF">2013-10-09T13:39:00Z</dcterms:modified>
</cp:coreProperties>
</file>